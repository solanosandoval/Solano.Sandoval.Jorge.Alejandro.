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8D1" w:rsidRDefault="00B338D1">
      <w:pPr>
        <w:pStyle w:val="Standard"/>
      </w:pPr>
    </w:p>
    <w:p w:rsidR="00B338D1" w:rsidRDefault="00F8336F">
      <w:pPr>
        <w:pStyle w:val="Standard"/>
      </w:pPr>
      <w:r w:rsidRPr="00F8336F">
        <w:rPr>
          <w:noProof/>
          <w:lang w:eastAsia="es-MX" w:bidi="ar-SA"/>
        </w:rPr>
        <w:drawing>
          <wp:anchor distT="0" distB="0" distL="114300" distR="114300" simplePos="0" relativeHeight="251660288" behindDoc="0" locked="0" layoutInCell="1" allowOverlap="1" wp14:anchorId="71284905" wp14:editId="318626D3">
            <wp:simplePos x="0" y="0"/>
            <wp:positionH relativeFrom="margin">
              <wp:posOffset>1297393</wp:posOffset>
            </wp:positionH>
            <wp:positionV relativeFrom="paragraph">
              <wp:posOffset>1169691</wp:posOffset>
            </wp:positionV>
            <wp:extent cx="3968115" cy="4303395"/>
            <wp:effectExtent l="0" t="0" r="0" b="1905"/>
            <wp:wrapTopAndBottom/>
            <wp:docPr id="4" name="Imagen 4" descr="C:\Users\april\Desktop\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ril\Desktop\descarg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8115" cy="4303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38D1" w:rsidRDefault="00B338D1">
      <w:pPr>
        <w:pStyle w:val="Standard"/>
      </w:pPr>
    </w:p>
    <w:p w:rsidR="00B338D1" w:rsidRDefault="00B338D1">
      <w:pPr>
        <w:pStyle w:val="Standard"/>
      </w:pPr>
    </w:p>
    <w:p w:rsidR="00B338D1" w:rsidRDefault="00B338D1">
      <w:pPr>
        <w:pStyle w:val="Standard"/>
      </w:pPr>
    </w:p>
    <w:p w:rsidR="00216B70" w:rsidRDefault="00216B70">
      <w:pPr>
        <w:suppressAutoHyphens w:val="0"/>
      </w:pPr>
    </w:p>
    <w:p w:rsidR="00216B70" w:rsidRDefault="00216B70">
      <w:pPr>
        <w:suppressAutoHyphens w:val="0"/>
      </w:pPr>
    </w:p>
    <w:p w:rsidR="00216B70" w:rsidRDefault="00216B70">
      <w:pPr>
        <w:suppressAutoHyphens w:val="0"/>
      </w:pPr>
    </w:p>
    <w:p w:rsidR="00216B70" w:rsidRDefault="00216B70">
      <w:pPr>
        <w:suppressAutoHyphens w:val="0"/>
      </w:pPr>
    </w:p>
    <w:p w:rsidR="00216B70" w:rsidRDefault="00216B70">
      <w:pPr>
        <w:suppressAutoHyphens w:val="0"/>
      </w:pPr>
    </w:p>
    <w:p w:rsidR="00216B70" w:rsidRDefault="00216B70">
      <w:pPr>
        <w:suppressAutoHyphens w:val="0"/>
      </w:pPr>
    </w:p>
    <w:p w:rsidR="00216B70" w:rsidRDefault="00216B70">
      <w:pPr>
        <w:suppressAutoHyphens w:val="0"/>
      </w:pPr>
    </w:p>
    <w:p w:rsidR="00216B70" w:rsidRDefault="00216B70" w:rsidP="00F8336F">
      <w:pPr>
        <w:suppressAutoHyphens w:val="0"/>
        <w:jc w:val="center"/>
      </w:pPr>
    </w:p>
    <w:p w:rsidR="00216B70" w:rsidRDefault="00216B70" w:rsidP="00F8336F">
      <w:pPr>
        <w:suppressAutoHyphens w:val="0"/>
        <w:jc w:val="center"/>
      </w:pPr>
    </w:p>
    <w:p w:rsidR="00216B70" w:rsidRDefault="00F8336F" w:rsidP="00F8336F">
      <w:pPr>
        <w:suppressAutoHyphens w:val="0"/>
        <w:jc w:val="center"/>
      </w:pPr>
      <w:r>
        <w:t>Nombre: Jorge Alejandro Solano Sandoval</w:t>
      </w:r>
    </w:p>
    <w:p w:rsidR="00F8336F" w:rsidRDefault="00F8336F" w:rsidP="00F8336F">
      <w:pPr>
        <w:suppressAutoHyphens w:val="0"/>
        <w:jc w:val="center"/>
      </w:pPr>
      <w:r>
        <w:t>Materia: Cinemática de robots</w:t>
      </w:r>
    </w:p>
    <w:p w:rsidR="00F8336F" w:rsidRDefault="00F8336F" w:rsidP="00F8336F">
      <w:pPr>
        <w:suppressAutoHyphens w:val="0"/>
        <w:jc w:val="center"/>
      </w:pPr>
      <w:r>
        <w:t>Carrera: Ing. Mecatronica</w:t>
      </w:r>
    </w:p>
    <w:p w:rsidR="00F8336F" w:rsidRDefault="00F8336F" w:rsidP="00F8336F">
      <w:pPr>
        <w:suppressAutoHyphens w:val="0"/>
        <w:jc w:val="center"/>
      </w:pPr>
      <w:r>
        <w:t>Maestro: Carlos Moran Garabito</w:t>
      </w:r>
    </w:p>
    <w:p w:rsidR="00F8336F" w:rsidRDefault="00F8336F">
      <w:pPr>
        <w:suppressAutoHyphens w:val="0"/>
      </w:pPr>
      <w:r>
        <w:t xml:space="preserve"> </w:t>
      </w:r>
    </w:p>
    <w:p w:rsidR="00F8336F" w:rsidRDefault="00F8336F">
      <w:pPr>
        <w:suppressAutoHyphens w:val="0"/>
      </w:pPr>
    </w:p>
    <w:p w:rsidR="00216B70" w:rsidRDefault="00216B70">
      <w:pPr>
        <w:suppressAutoHyphens w:val="0"/>
      </w:pPr>
    </w:p>
    <w:p w:rsidR="00216B70" w:rsidRDefault="00216B70">
      <w:pPr>
        <w:suppressAutoHyphens w:val="0"/>
      </w:pPr>
    </w:p>
    <w:p w:rsidR="00216B70" w:rsidRDefault="00216B70">
      <w:pPr>
        <w:suppressAutoHyphens w:val="0"/>
      </w:pPr>
    </w:p>
    <w:p w:rsidR="00216B70" w:rsidRDefault="00216B70">
      <w:pPr>
        <w:suppressAutoHyphens w:val="0"/>
      </w:pPr>
    </w:p>
    <w:p w:rsidR="00F8336F" w:rsidRDefault="00F8336F" w:rsidP="00F8336F">
      <w:pPr>
        <w:pStyle w:val="NormalWeb"/>
        <w:shd w:val="clear" w:color="auto" w:fill="FFFFFF"/>
        <w:spacing w:before="120" w:beforeAutospacing="0" w:after="120" w:afterAutospacing="0"/>
        <w:rPr>
          <w:rFonts w:ascii="Arial" w:hAnsi="Arial" w:cs="Arial"/>
          <w:sz w:val="21"/>
          <w:szCs w:val="21"/>
          <w:vertAlign w:val="superscript"/>
        </w:rPr>
      </w:pPr>
      <w:r>
        <w:rPr>
          <w:noProof/>
        </w:rPr>
        <w:drawing>
          <wp:anchor distT="0" distB="0" distL="114300" distR="114300" simplePos="0" relativeHeight="251661312" behindDoc="0" locked="0" layoutInCell="1" allowOverlap="1" wp14:anchorId="187DF614" wp14:editId="33562007">
            <wp:simplePos x="0" y="0"/>
            <wp:positionH relativeFrom="column">
              <wp:posOffset>1100695</wp:posOffset>
            </wp:positionH>
            <wp:positionV relativeFrom="paragraph">
              <wp:posOffset>1229669</wp:posOffset>
            </wp:positionV>
            <wp:extent cx="3797643" cy="3146254"/>
            <wp:effectExtent l="0" t="0" r="0" b="0"/>
            <wp:wrapTopAndBottom/>
            <wp:docPr id="5" name="Imagen 5" descr="Resultado de imagen para 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r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7643" cy="31462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336F">
        <w:rPr>
          <w:rFonts w:ascii="Arial" w:hAnsi="Arial" w:cs="Arial"/>
          <w:bCs/>
          <w:sz w:val="21"/>
          <w:szCs w:val="21"/>
        </w:rPr>
        <w:t>Sistema Operativo Robótico</w:t>
      </w:r>
      <w:r w:rsidRPr="00F8336F">
        <w:rPr>
          <w:rFonts w:ascii="Arial" w:hAnsi="Arial" w:cs="Arial"/>
          <w:sz w:val="21"/>
          <w:szCs w:val="21"/>
        </w:rPr>
        <w:t> (en inglés Robot Operating System, </w:t>
      </w:r>
      <w:r w:rsidRPr="00F8336F">
        <w:rPr>
          <w:rFonts w:ascii="Arial" w:hAnsi="Arial" w:cs="Arial"/>
          <w:bCs/>
          <w:sz w:val="21"/>
          <w:szCs w:val="21"/>
        </w:rPr>
        <w:t>ROS</w:t>
      </w:r>
      <w:r w:rsidRPr="00F8336F">
        <w:rPr>
          <w:rFonts w:ascii="Arial" w:hAnsi="Arial" w:cs="Arial"/>
          <w:sz w:val="21"/>
          <w:szCs w:val="21"/>
        </w:rPr>
        <w:t>) es un </w:t>
      </w:r>
      <w:hyperlink r:id="rId8" w:tooltip="Framework" w:history="1">
        <w:r w:rsidRPr="00F8336F">
          <w:rPr>
            <w:rStyle w:val="Hipervnculo"/>
            <w:rFonts w:ascii="Arial" w:hAnsi="Arial" w:cs="Arial"/>
            <w:color w:val="auto"/>
            <w:sz w:val="21"/>
            <w:szCs w:val="21"/>
            <w:u w:val="none"/>
          </w:rPr>
          <w:t>framework</w:t>
        </w:r>
      </w:hyperlink>
      <w:r w:rsidRPr="00F8336F">
        <w:rPr>
          <w:rFonts w:ascii="Arial" w:hAnsi="Arial" w:cs="Arial"/>
          <w:sz w:val="21"/>
          <w:szCs w:val="21"/>
        </w:rPr>
        <w:t> para el desarrollo de software para </w:t>
      </w:r>
      <w:hyperlink r:id="rId9" w:tooltip="Robot" w:history="1">
        <w:r w:rsidRPr="00F8336F">
          <w:rPr>
            <w:rStyle w:val="Hipervnculo"/>
            <w:rFonts w:ascii="Arial" w:hAnsi="Arial" w:cs="Arial"/>
            <w:color w:val="auto"/>
            <w:sz w:val="21"/>
            <w:szCs w:val="21"/>
            <w:u w:val="none"/>
          </w:rPr>
          <w:t>robots</w:t>
        </w:r>
      </w:hyperlink>
      <w:r w:rsidRPr="00F8336F">
        <w:rPr>
          <w:rFonts w:ascii="Arial" w:hAnsi="Arial" w:cs="Arial"/>
          <w:sz w:val="21"/>
          <w:szCs w:val="21"/>
        </w:rPr>
        <w:t xml:space="preserve"> </w:t>
      </w:r>
      <w:r w:rsidRPr="00F8336F">
        <w:rPr>
          <w:rFonts w:ascii="Arial" w:hAnsi="Arial" w:cs="Arial"/>
          <w:sz w:val="21"/>
          <w:szCs w:val="21"/>
        </w:rPr>
        <w:t>que provee la funcionalidad de un </w:t>
      </w:r>
      <w:hyperlink r:id="rId10" w:tooltip="Sistema operativo" w:history="1">
        <w:r w:rsidRPr="00F8336F">
          <w:rPr>
            <w:rStyle w:val="Hipervnculo"/>
            <w:rFonts w:ascii="Arial" w:hAnsi="Arial" w:cs="Arial"/>
            <w:color w:val="auto"/>
            <w:sz w:val="21"/>
            <w:szCs w:val="21"/>
            <w:u w:val="none"/>
          </w:rPr>
          <w:t>sistema operativo</w:t>
        </w:r>
      </w:hyperlink>
      <w:r w:rsidRPr="00F8336F">
        <w:rPr>
          <w:rFonts w:ascii="Arial" w:hAnsi="Arial" w:cs="Arial"/>
          <w:sz w:val="21"/>
          <w:szCs w:val="21"/>
        </w:rPr>
        <w:t> en un </w:t>
      </w:r>
      <w:hyperlink r:id="rId11" w:tooltip="Cluster (informática)" w:history="1">
        <w:r w:rsidRPr="00F8336F">
          <w:rPr>
            <w:rStyle w:val="Hipervnculo"/>
            <w:rFonts w:ascii="Arial" w:hAnsi="Arial" w:cs="Arial"/>
            <w:color w:val="auto"/>
            <w:sz w:val="21"/>
            <w:szCs w:val="21"/>
            <w:u w:val="none"/>
          </w:rPr>
          <w:t>clúster</w:t>
        </w:r>
      </w:hyperlink>
      <w:r w:rsidRPr="00F8336F">
        <w:rPr>
          <w:rFonts w:ascii="Arial" w:hAnsi="Arial" w:cs="Arial"/>
          <w:sz w:val="21"/>
          <w:szCs w:val="21"/>
        </w:rPr>
        <w:t> heterogéneo. ROS se desarrolló originalmente en 2007 bajo el nombre de </w:t>
      </w:r>
      <w:r w:rsidRPr="00F8336F">
        <w:rPr>
          <w:rFonts w:ascii="Arial" w:hAnsi="Arial" w:cs="Arial"/>
          <w:i/>
          <w:iCs/>
          <w:sz w:val="21"/>
          <w:szCs w:val="21"/>
        </w:rPr>
        <w:t>switchyard</w:t>
      </w:r>
      <w:r w:rsidRPr="00F8336F">
        <w:rPr>
          <w:rFonts w:ascii="Arial" w:hAnsi="Arial" w:cs="Arial"/>
          <w:sz w:val="21"/>
          <w:szCs w:val="21"/>
        </w:rPr>
        <w:t> por el </w:t>
      </w:r>
      <w:hyperlink r:id="rId12" w:tooltip="Laboratorio de Inteligencia Artificial de Stanford (aún no redactado)" w:history="1">
        <w:r w:rsidRPr="00F8336F">
          <w:rPr>
            <w:rStyle w:val="Hipervnculo"/>
            <w:rFonts w:ascii="Arial" w:hAnsi="Arial" w:cs="Arial"/>
            <w:color w:val="auto"/>
            <w:sz w:val="21"/>
            <w:szCs w:val="21"/>
            <w:u w:val="none"/>
          </w:rPr>
          <w:t>Laboratorio de Inteligencia Artificial de Stanford</w:t>
        </w:r>
      </w:hyperlink>
      <w:r w:rsidRPr="00F8336F">
        <w:rPr>
          <w:rFonts w:ascii="Arial" w:hAnsi="Arial" w:cs="Arial"/>
          <w:sz w:val="21"/>
          <w:szCs w:val="21"/>
        </w:rPr>
        <w:t> para dar soporte al proyecto del Robot con </w:t>
      </w:r>
      <w:hyperlink r:id="rId13" w:tooltip="Inteligencia Artificial" w:history="1">
        <w:r w:rsidRPr="00F8336F">
          <w:rPr>
            <w:rStyle w:val="Hipervnculo"/>
            <w:rFonts w:ascii="Arial" w:hAnsi="Arial" w:cs="Arial"/>
            <w:color w:val="auto"/>
            <w:sz w:val="21"/>
            <w:szCs w:val="21"/>
            <w:u w:val="none"/>
          </w:rPr>
          <w:t>Inteligencia Artificial</w:t>
        </w:r>
      </w:hyperlink>
      <w:r w:rsidRPr="00F8336F">
        <w:rPr>
          <w:rFonts w:ascii="Arial" w:hAnsi="Arial" w:cs="Arial"/>
          <w:sz w:val="21"/>
          <w:szCs w:val="21"/>
        </w:rPr>
        <w:t> de Stanford (</w:t>
      </w:r>
      <w:hyperlink r:id="rId14" w:history="1">
        <w:r w:rsidRPr="00F8336F">
          <w:rPr>
            <w:rStyle w:val="Hipervnculo"/>
            <w:rFonts w:ascii="Arial" w:hAnsi="Arial" w:cs="Arial"/>
            <w:color w:val="auto"/>
            <w:sz w:val="21"/>
            <w:szCs w:val="21"/>
            <w:u w:val="none"/>
          </w:rPr>
          <w:t>STAIR</w:t>
        </w:r>
      </w:hyperlink>
      <w:hyperlink r:id="rId15" w:anchor="cite_note-2" w:history="1">
        <w:r w:rsidRPr="00F8336F">
          <w:rPr>
            <w:rStyle w:val="Hipervnculo"/>
            <w:rFonts w:ascii="Arial" w:hAnsi="Arial" w:cs="Arial"/>
            <w:color w:val="auto"/>
            <w:sz w:val="21"/>
            <w:szCs w:val="21"/>
            <w:u w:val="none"/>
            <w:vertAlign w:val="superscript"/>
          </w:rPr>
          <w:t>2</w:t>
        </w:r>
      </w:hyperlink>
      <w:r w:rsidRPr="00F8336F">
        <w:rPr>
          <w:rFonts w:ascii="Arial" w:hAnsi="Arial" w:cs="Arial"/>
          <w:sz w:val="21"/>
          <w:szCs w:val="21"/>
        </w:rPr>
        <w:t xml:space="preserve">​). Desde 2008, el desarrollo </w:t>
      </w:r>
      <w:r w:rsidRPr="00F8336F">
        <w:rPr>
          <w:rFonts w:ascii="Arial" w:hAnsi="Arial" w:cs="Arial"/>
          <w:sz w:val="21"/>
          <w:szCs w:val="21"/>
        </w:rPr>
        <w:t>continúa</w:t>
      </w:r>
      <w:r w:rsidRPr="00F8336F">
        <w:rPr>
          <w:rFonts w:ascii="Arial" w:hAnsi="Arial" w:cs="Arial"/>
          <w:sz w:val="21"/>
          <w:szCs w:val="21"/>
        </w:rPr>
        <w:t xml:space="preserve"> primordialmente en </w:t>
      </w:r>
      <w:hyperlink r:id="rId16" w:tooltip="Willow garage" w:history="1">
        <w:r w:rsidRPr="00F8336F">
          <w:rPr>
            <w:rStyle w:val="Hipervnculo"/>
            <w:rFonts w:ascii="Arial" w:hAnsi="Arial" w:cs="Arial"/>
            <w:color w:val="auto"/>
            <w:sz w:val="21"/>
            <w:szCs w:val="21"/>
            <w:u w:val="none"/>
          </w:rPr>
          <w:t>Willow Garage</w:t>
        </w:r>
      </w:hyperlink>
      <w:r w:rsidRPr="00F8336F">
        <w:rPr>
          <w:rFonts w:ascii="Arial" w:hAnsi="Arial" w:cs="Arial"/>
          <w:sz w:val="21"/>
          <w:szCs w:val="21"/>
        </w:rPr>
        <w:t>, un instituto de investigación robótico con más de veinte instituciones colaborando en un modelo de desarrollo federado.</w:t>
      </w:r>
    </w:p>
    <w:p w:rsidR="00F8336F" w:rsidRPr="00F8336F" w:rsidRDefault="00F8336F" w:rsidP="00F8336F">
      <w:pPr>
        <w:pStyle w:val="NormalWeb"/>
        <w:shd w:val="clear" w:color="auto" w:fill="FFFFFF"/>
        <w:spacing w:before="120" w:beforeAutospacing="0" w:after="120" w:afterAutospacing="0"/>
        <w:rPr>
          <w:rFonts w:ascii="Arial" w:hAnsi="Arial" w:cs="Arial"/>
          <w:sz w:val="21"/>
          <w:szCs w:val="21"/>
        </w:rPr>
      </w:pPr>
      <w:r w:rsidRPr="00F8336F">
        <w:rPr>
          <w:rFonts w:ascii="Arial" w:hAnsi="Arial" w:cs="Arial"/>
          <w:sz w:val="21"/>
          <w:szCs w:val="21"/>
        </w:rPr>
        <w:t xml:space="preserve"> </w:t>
      </w:r>
    </w:p>
    <w:p w:rsidR="00F8336F" w:rsidRPr="00F8336F" w:rsidRDefault="00F8336F" w:rsidP="00F8336F">
      <w:pPr>
        <w:pStyle w:val="NormalWeb"/>
        <w:shd w:val="clear" w:color="auto" w:fill="FFFFFF"/>
        <w:spacing w:before="120" w:beforeAutospacing="0" w:after="120" w:afterAutospacing="0"/>
        <w:rPr>
          <w:rFonts w:ascii="Arial" w:hAnsi="Arial" w:cs="Arial"/>
          <w:sz w:val="21"/>
          <w:szCs w:val="21"/>
        </w:rPr>
      </w:pPr>
      <w:r w:rsidRPr="00F8336F">
        <w:rPr>
          <w:rFonts w:ascii="Arial" w:hAnsi="Arial" w:cs="Arial"/>
          <w:sz w:val="21"/>
          <w:szCs w:val="21"/>
        </w:rPr>
        <w:t>ROS provee los servicios estándar de un sistema operativo tales como abstracción del hardware, control de dispositivos de bajo nivel, implementación de funcionalidad de uso común, paso de mensajes entre procesos y mantenimiento de paquetes. Está basado en una arquitectura de </w:t>
      </w:r>
      <w:hyperlink r:id="rId17" w:tooltip="Teoría de grafos" w:history="1">
        <w:r w:rsidRPr="00F8336F">
          <w:rPr>
            <w:rStyle w:val="Hipervnculo"/>
            <w:rFonts w:ascii="Arial" w:hAnsi="Arial" w:cs="Arial"/>
            <w:color w:val="auto"/>
            <w:sz w:val="21"/>
            <w:szCs w:val="21"/>
            <w:u w:val="none"/>
          </w:rPr>
          <w:t>grafos</w:t>
        </w:r>
      </w:hyperlink>
      <w:r w:rsidRPr="00F8336F">
        <w:rPr>
          <w:rFonts w:ascii="Arial" w:hAnsi="Arial" w:cs="Arial"/>
          <w:sz w:val="21"/>
          <w:szCs w:val="21"/>
        </w:rPr>
        <w:t> donde el procesamiento toma lugar en los nodos que pueden recibir, mandar y multiplexar mensajes de sensores, control, estados, planificaciones y actuadores, entre otros. La librería está orientada para un </w:t>
      </w:r>
      <w:hyperlink r:id="rId18" w:tooltip="Unix-like" w:history="1">
        <w:r w:rsidRPr="00F8336F">
          <w:rPr>
            <w:rStyle w:val="Hipervnculo"/>
            <w:rFonts w:ascii="Arial" w:hAnsi="Arial" w:cs="Arial"/>
            <w:color w:val="auto"/>
            <w:sz w:val="21"/>
            <w:szCs w:val="21"/>
            <w:u w:val="none"/>
          </w:rPr>
          <w:t>sistema UNIX</w:t>
        </w:r>
      </w:hyperlink>
      <w:r w:rsidRPr="00F8336F">
        <w:rPr>
          <w:rFonts w:ascii="Arial" w:hAnsi="Arial" w:cs="Arial"/>
          <w:sz w:val="21"/>
          <w:szCs w:val="21"/>
        </w:rPr>
        <w:t>(</w:t>
      </w:r>
      <w:hyperlink r:id="rId19" w:tooltip="Ubuntu" w:history="1">
        <w:r w:rsidRPr="00F8336F">
          <w:rPr>
            <w:rStyle w:val="Hipervnculo"/>
            <w:rFonts w:ascii="Arial" w:hAnsi="Arial" w:cs="Arial"/>
            <w:color w:val="auto"/>
            <w:sz w:val="21"/>
            <w:szCs w:val="21"/>
            <w:u w:val="none"/>
          </w:rPr>
          <w:t>Ubuntu</w:t>
        </w:r>
      </w:hyperlink>
      <w:r w:rsidRPr="00F8336F">
        <w:rPr>
          <w:rFonts w:ascii="Arial" w:hAnsi="Arial" w:cs="Arial"/>
          <w:sz w:val="21"/>
          <w:szCs w:val="21"/>
        </w:rPr>
        <w:t> (Linux)) aunque también se está adaptando a otros sistemas operativos como </w:t>
      </w:r>
      <w:hyperlink r:id="rId20" w:tooltip="Fedora (distribución Linux)" w:history="1">
        <w:r w:rsidRPr="00F8336F">
          <w:rPr>
            <w:rStyle w:val="Hipervnculo"/>
            <w:rFonts w:ascii="Arial" w:hAnsi="Arial" w:cs="Arial"/>
            <w:color w:val="auto"/>
            <w:sz w:val="21"/>
            <w:szCs w:val="21"/>
            <w:u w:val="none"/>
          </w:rPr>
          <w:t>Fedora</w:t>
        </w:r>
      </w:hyperlink>
      <w:r w:rsidRPr="00F8336F">
        <w:rPr>
          <w:rFonts w:ascii="Arial" w:hAnsi="Arial" w:cs="Arial"/>
          <w:sz w:val="21"/>
          <w:szCs w:val="21"/>
        </w:rPr>
        <w:t>, </w:t>
      </w:r>
      <w:hyperlink r:id="rId21" w:tooltip="Mac OS X" w:history="1">
        <w:r w:rsidRPr="00F8336F">
          <w:rPr>
            <w:rStyle w:val="Hipervnculo"/>
            <w:rFonts w:ascii="Arial" w:hAnsi="Arial" w:cs="Arial"/>
            <w:color w:val="auto"/>
            <w:sz w:val="21"/>
            <w:szCs w:val="21"/>
            <w:u w:val="none"/>
          </w:rPr>
          <w:t>Mac OS X</w:t>
        </w:r>
      </w:hyperlink>
      <w:r w:rsidRPr="00F8336F">
        <w:rPr>
          <w:rFonts w:ascii="Arial" w:hAnsi="Arial" w:cs="Arial"/>
          <w:sz w:val="21"/>
          <w:szCs w:val="21"/>
        </w:rPr>
        <w:t>, Arch, </w:t>
      </w:r>
      <w:hyperlink r:id="rId22" w:tooltip="Gentoo" w:history="1">
        <w:r w:rsidRPr="00F8336F">
          <w:rPr>
            <w:rStyle w:val="Hipervnculo"/>
            <w:rFonts w:ascii="Arial" w:hAnsi="Arial" w:cs="Arial"/>
            <w:color w:val="auto"/>
            <w:sz w:val="21"/>
            <w:szCs w:val="21"/>
            <w:u w:val="none"/>
          </w:rPr>
          <w:t>Gentoo</w:t>
        </w:r>
      </w:hyperlink>
      <w:r w:rsidRPr="00F8336F">
        <w:rPr>
          <w:rFonts w:ascii="Arial" w:hAnsi="Arial" w:cs="Arial"/>
          <w:sz w:val="21"/>
          <w:szCs w:val="21"/>
        </w:rPr>
        <w:t>, </w:t>
      </w:r>
      <w:hyperlink r:id="rId23" w:tooltip="OpenSUSE" w:history="1">
        <w:r w:rsidRPr="00F8336F">
          <w:rPr>
            <w:rStyle w:val="Hipervnculo"/>
            <w:rFonts w:ascii="Arial" w:hAnsi="Arial" w:cs="Arial"/>
            <w:color w:val="auto"/>
            <w:sz w:val="21"/>
            <w:szCs w:val="21"/>
            <w:u w:val="none"/>
          </w:rPr>
          <w:t>OpenSUSE</w:t>
        </w:r>
      </w:hyperlink>
      <w:r w:rsidRPr="00F8336F">
        <w:rPr>
          <w:rFonts w:ascii="Arial" w:hAnsi="Arial" w:cs="Arial"/>
          <w:sz w:val="21"/>
          <w:szCs w:val="21"/>
        </w:rPr>
        <w:t>, Slackware, </w:t>
      </w:r>
      <w:hyperlink r:id="rId24" w:tooltip="Debian" w:history="1">
        <w:r w:rsidRPr="00F8336F">
          <w:rPr>
            <w:rStyle w:val="Hipervnculo"/>
            <w:rFonts w:ascii="Arial" w:hAnsi="Arial" w:cs="Arial"/>
            <w:color w:val="auto"/>
            <w:sz w:val="21"/>
            <w:szCs w:val="21"/>
            <w:u w:val="none"/>
          </w:rPr>
          <w:t>Debian</w:t>
        </w:r>
      </w:hyperlink>
      <w:r w:rsidRPr="00F8336F">
        <w:rPr>
          <w:rFonts w:ascii="Arial" w:hAnsi="Arial" w:cs="Arial"/>
          <w:sz w:val="21"/>
          <w:szCs w:val="21"/>
        </w:rPr>
        <w:t> o </w:t>
      </w:r>
      <w:hyperlink r:id="rId25" w:tooltip="Microsoft Windows" w:history="1">
        <w:r w:rsidRPr="00F8336F">
          <w:rPr>
            <w:rStyle w:val="Hipervnculo"/>
            <w:rFonts w:ascii="Arial" w:hAnsi="Arial" w:cs="Arial"/>
            <w:color w:val="auto"/>
            <w:sz w:val="21"/>
            <w:szCs w:val="21"/>
            <w:u w:val="none"/>
          </w:rPr>
          <w:t>Microsoft Windows</w:t>
        </w:r>
      </w:hyperlink>
      <w:r w:rsidRPr="00F8336F">
        <w:rPr>
          <w:rFonts w:ascii="Arial" w:hAnsi="Arial" w:cs="Arial"/>
          <w:sz w:val="21"/>
          <w:szCs w:val="21"/>
        </w:rPr>
        <w:t>, considerados como 'experimentales'.</w:t>
      </w:r>
    </w:p>
    <w:p w:rsidR="00F8336F" w:rsidRPr="00F8336F" w:rsidRDefault="00F8336F" w:rsidP="00F8336F">
      <w:pPr>
        <w:pStyle w:val="NormalWeb"/>
        <w:shd w:val="clear" w:color="auto" w:fill="FFFFFF"/>
        <w:spacing w:before="120" w:beforeAutospacing="0" w:after="120" w:afterAutospacing="0"/>
        <w:rPr>
          <w:rFonts w:ascii="Arial" w:hAnsi="Arial" w:cs="Arial"/>
          <w:sz w:val="21"/>
          <w:szCs w:val="21"/>
        </w:rPr>
      </w:pPr>
      <w:r w:rsidRPr="00F8336F">
        <w:rPr>
          <w:rFonts w:ascii="Arial" w:hAnsi="Arial" w:cs="Arial"/>
          <w:sz w:val="21"/>
          <w:szCs w:val="21"/>
        </w:rPr>
        <w:t>ROS tiene dos partes básicas: la parte del sistema operativo, </w:t>
      </w:r>
      <w:r w:rsidRPr="00F8336F">
        <w:rPr>
          <w:rFonts w:ascii="Arial" w:hAnsi="Arial" w:cs="Arial"/>
          <w:i/>
          <w:iCs/>
          <w:sz w:val="21"/>
          <w:szCs w:val="21"/>
        </w:rPr>
        <w:t>ros</w:t>
      </w:r>
      <w:r w:rsidRPr="00F8336F">
        <w:rPr>
          <w:rFonts w:ascii="Arial" w:hAnsi="Arial" w:cs="Arial"/>
          <w:sz w:val="21"/>
          <w:szCs w:val="21"/>
        </w:rPr>
        <w:t>, como se ha descrito anteriormente y </w:t>
      </w:r>
      <w:r w:rsidRPr="00F8336F">
        <w:rPr>
          <w:rFonts w:ascii="Arial" w:hAnsi="Arial" w:cs="Arial"/>
          <w:i/>
          <w:iCs/>
          <w:sz w:val="21"/>
          <w:szCs w:val="21"/>
        </w:rPr>
        <w:t>ros-pkg</w:t>
      </w:r>
      <w:r w:rsidRPr="00F8336F">
        <w:rPr>
          <w:rFonts w:ascii="Arial" w:hAnsi="Arial" w:cs="Arial"/>
          <w:sz w:val="21"/>
          <w:szCs w:val="21"/>
        </w:rPr>
        <w:t>, una suite de paquetes aportados por la contribución de usuarios (organizados en conjuntos llamados </w:t>
      </w:r>
      <w:r w:rsidRPr="00F8336F">
        <w:rPr>
          <w:rFonts w:ascii="Arial" w:hAnsi="Arial" w:cs="Arial"/>
          <w:i/>
          <w:iCs/>
          <w:sz w:val="21"/>
          <w:szCs w:val="21"/>
        </w:rPr>
        <w:t>pilas</w:t>
      </w:r>
      <w:r w:rsidRPr="00F8336F">
        <w:rPr>
          <w:rFonts w:ascii="Arial" w:hAnsi="Arial" w:cs="Arial"/>
          <w:sz w:val="21"/>
          <w:szCs w:val="21"/>
        </w:rPr>
        <w:t> o en inglés </w:t>
      </w:r>
      <w:r w:rsidRPr="00F8336F">
        <w:rPr>
          <w:rFonts w:ascii="Arial" w:hAnsi="Arial" w:cs="Arial"/>
          <w:i/>
          <w:iCs/>
          <w:sz w:val="21"/>
          <w:szCs w:val="21"/>
        </w:rPr>
        <w:t>stacks</w:t>
      </w:r>
      <w:r w:rsidRPr="00F8336F">
        <w:rPr>
          <w:rFonts w:ascii="Arial" w:hAnsi="Arial" w:cs="Arial"/>
          <w:sz w:val="21"/>
          <w:szCs w:val="21"/>
        </w:rPr>
        <w:t>) que implementan la funcionalidades tales como localización y mapeo simultáneo, planificación, percepción, simulación, etc.</w:t>
      </w:r>
    </w:p>
    <w:p w:rsidR="00F8336F" w:rsidRPr="00F8336F" w:rsidRDefault="00F8336F" w:rsidP="00F8336F">
      <w:pPr>
        <w:pStyle w:val="NormalWeb"/>
        <w:shd w:val="clear" w:color="auto" w:fill="FFFFFF"/>
        <w:spacing w:before="120" w:beforeAutospacing="0" w:after="120" w:afterAutospacing="0"/>
        <w:rPr>
          <w:rFonts w:ascii="Arial" w:hAnsi="Arial" w:cs="Arial"/>
          <w:sz w:val="21"/>
          <w:szCs w:val="21"/>
        </w:rPr>
      </w:pPr>
      <w:r w:rsidRPr="00F8336F">
        <w:rPr>
          <w:rFonts w:ascii="Arial" w:hAnsi="Arial" w:cs="Arial"/>
          <w:sz w:val="21"/>
          <w:szCs w:val="21"/>
        </w:rPr>
        <w:t>ROS es </w:t>
      </w:r>
      <w:hyperlink r:id="rId26" w:tooltip="Software libre" w:history="1">
        <w:r w:rsidRPr="00F8336F">
          <w:rPr>
            <w:rStyle w:val="Hipervnculo"/>
            <w:rFonts w:ascii="Arial" w:hAnsi="Arial" w:cs="Arial"/>
            <w:color w:val="auto"/>
            <w:sz w:val="21"/>
            <w:szCs w:val="21"/>
            <w:u w:val="none"/>
          </w:rPr>
          <w:t>software libre</w:t>
        </w:r>
      </w:hyperlink>
      <w:r w:rsidRPr="00F8336F">
        <w:rPr>
          <w:rFonts w:ascii="Arial" w:hAnsi="Arial" w:cs="Arial"/>
          <w:sz w:val="21"/>
          <w:szCs w:val="21"/>
        </w:rPr>
        <w:t> bajo términos de </w:t>
      </w:r>
      <w:hyperlink r:id="rId27" w:tooltip="Licencia BSD" w:history="1">
        <w:r w:rsidRPr="00F8336F">
          <w:rPr>
            <w:rStyle w:val="Hipervnculo"/>
            <w:rFonts w:ascii="Arial" w:hAnsi="Arial" w:cs="Arial"/>
            <w:color w:val="auto"/>
            <w:sz w:val="21"/>
            <w:szCs w:val="21"/>
            <w:u w:val="none"/>
          </w:rPr>
          <w:t>licencia BSD</w:t>
        </w:r>
      </w:hyperlink>
      <w:r w:rsidRPr="00F8336F">
        <w:rPr>
          <w:rFonts w:ascii="Arial" w:hAnsi="Arial" w:cs="Arial"/>
          <w:sz w:val="21"/>
          <w:szCs w:val="21"/>
        </w:rPr>
        <w:t>. Esta licencia permite libertad para uso comercial e investigador. Las contribuciones de los paquetes en </w:t>
      </w:r>
      <w:r w:rsidRPr="00F8336F">
        <w:rPr>
          <w:rFonts w:ascii="Arial" w:hAnsi="Arial" w:cs="Arial"/>
          <w:i/>
          <w:iCs/>
          <w:sz w:val="21"/>
          <w:szCs w:val="21"/>
        </w:rPr>
        <w:t>ros-pkg</w:t>
      </w:r>
      <w:r w:rsidRPr="00F8336F">
        <w:rPr>
          <w:rFonts w:ascii="Arial" w:hAnsi="Arial" w:cs="Arial"/>
          <w:sz w:val="21"/>
          <w:szCs w:val="21"/>
        </w:rPr>
        <w:t> están bajo una gran variedad de licencias diferentes.</w:t>
      </w:r>
    </w:p>
    <w:p w:rsidR="00216B70" w:rsidRDefault="00216B70">
      <w:pPr>
        <w:suppressAutoHyphens w:val="0"/>
      </w:pPr>
    </w:p>
    <w:p w:rsidR="00216B70" w:rsidRDefault="00216B70">
      <w:pPr>
        <w:suppressAutoHyphens w:val="0"/>
      </w:pPr>
    </w:p>
    <w:p w:rsidR="00216B70" w:rsidRDefault="00216B70">
      <w:pPr>
        <w:suppressAutoHyphens w:val="0"/>
      </w:pPr>
    </w:p>
    <w:p w:rsidR="00216B70" w:rsidRDefault="00216B70">
      <w:pPr>
        <w:suppressAutoHyphens w:val="0"/>
      </w:pPr>
    </w:p>
    <w:p w:rsidR="00216B70" w:rsidRDefault="00216B70">
      <w:pPr>
        <w:suppressAutoHyphens w:val="0"/>
      </w:pPr>
    </w:p>
    <w:p w:rsidR="00216B70" w:rsidRDefault="00216B70">
      <w:pPr>
        <w:suppressAutoHyphens w:val="0"/>
      </w:pPr>
    </w:p>
    <w:p w:rsidR="00216B70" w:rsidRDefault="00216B70">
      <w:pPr>
        <w:suppressAutoHyphens w:val="0"/>
      </w:pPr>
    </w:p>
    <w:p w:rsidR="00216B70" w:rsidRDefault="00216B70">
      <w:pPr>
        <w:suppressAutoHyphens w:val="0"/>
      </w:pPr>
    </w:p>
    <w:p w:rsidR="00216B70" w:rsidRDefault="00216B70">
      <w:pPr>
        <w:suppressAutoHyphens w:val="0"/>
      </w:pPr>
    </w:p>
    <w:p w:rsidR="00216B70" w:rsidRDefault="00216B70">
      <w:pPr>
        <w:suppressAutoHyphens w:val="0"/>
      </w:pPr>
    </w:p>
    <w:p w:rsidR="00216B70" w:rsidRDefault="00216B70">
      <w:pPr>
        <w:suppressAutoHyphens w:val="0"/>
      </w:pPr>
    </w:p>
    <w:p w:rsidR="001557CF" w:rsidRDefault="00216B70">
      <w:pPr>
        <w:suppressAutoHyphens w:val="0"/>
      </w:pPr>
      <w:r>
        <w:rPr>
          <w:noProof/>
          <w:lang w:eastAsia="es-MX" w:bidi="ar-SA"/>
        </w:rPr>
        <w:drawing>
          <wp:anchor distT="0" distB="0" distL="114300" distR="114300" simplePos="0" relativeHeight="251658240" behindDoc="0" locked="0" layoutInCell="1" allowOverlap="1" wp14:anchorId="4C5869C7" wp14:editId="76DEE12A">
            <wp:simplePos x="0" y="0"/>
            <wp:positionH relativeFrom="margin">
              <wp:posOffset>-141889</wp:posOffset>
            </wp:positionH>
            <wp:positionV relativeFrom="paragraph">
              <wp:posOffset>1541868</wp:posOffset>
            </wp:positionV>
            <wp:extent cx="6332402" cy="3145682"/>
            <wp:effectExtent l="0" t="0" r="0" b="0"/>
            <wp:wrapTopAndBottom/>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bright="-50000"/>
                      <a:alphaModFix/>
                    </a:blip>
                    <a:srcRect/>
                    <a:stretch>
                      <a:fillRect/>
                    </a:stretch>
                  </pic:blipFill>
                  <pic:spPr>
                    <a:xfrm>
                      <a:off x="0" y="0"/>
                      <a:ext cx="6332402" cy="3145682"/>
                    </a:xfrm>
                    <a:prstGeom prst="rect">
                      <a:avLst/>
                    </a:prstGeom>
                    <a:noFill/>
                    <a:ln>
                      <a:noFill/>
                      <a:prstDash/>
                    </a:ln>
                  </pic:spPr>
                </pic:pic>
              </a:graphicData>
            </a:graphic>
          </wp:anchor>
        </w:drawing>
      </w:r>
      <w:r>
        <w:t xml:space="preserve">En la imagen que se encuentra a continuación se muestran los valores que arroja el sensor que en este caso es un potenciómetro, para hacer esta actividad primero se corre roscore, </w:t>
      </w:r>
      <w:r w:rsidR="001557CF">
        <w:t>después</w:t>
      </w:r>
      <w:r>
        <w:t xml:space="preserve"> se realiza una búsqueda del dispositivo externo con un comando que es tty </w:t>
      </w:r>
      <w:r w:rsidR="001557CF">
        <w:t>después</w:t>
      </w:r>
      <w:r>
        <w:t xml:space="preserve"> que pones ese comando te va a arrojar todos los dispositivos que están conectados al computador, </w:t>
      </w:r>
      <w:r w:rsidR="001557CF">
        <w:t>después</w:t>
      </w:r>
      <w:r>
        <w:t xml:space="preserve"> de eso ubicas el dispositivo que vas a comunicar con ROS para realizar la lectura,</w:t>
      </w:r>
      <w:r w:rsidR="001557CF">
        <w:t xml:space="preserve"> una vez localizado introducir</w:t>
      </w:r>
      <w:r>
        <w:t xml:space="preserve"> comando que en este caso es rorun rosserial_python serial_node.py /dev/ttyACM que en este caso la </w:t>
      </w:r>
      <w:r w:rsidR="001557CF">
        <w:t>última</w:t>
      </w:r>
      <w:r>
        <w:t xml:space="preserve"> </w:t>
      </w:r>
      <w:r w:rsidR="001557CF">
        <w:t>función es acorde al puerto en donde tengo conectada la tarjeta.</w:t>
      </w:r>
    </w:p>
    <w:p w:rsidR="001557CF" w:rsidRPr="001557CF" w:rsidRDefault="001557CF" w:rsidP="001557CF"/>
    <w:p w:rsidR="001557CF" w:rsidRPr="001557CF" w:rsidRDefault="001557CF" w:rsidP="001557CF"/>
    <w:p w:rsidR="001557CF" w:rsidRPr="001557CF" w:rsidRDefault="001557CF" w:rsidP="001557CF"/>
    <w:p w:rsidR="001557CF" w:rsidRPr="001557CF" w:rsidRDefault="001557CF" w:rsidP="001557CF"/>
    <w:p w:rsidR="001557CF" w:rsidRPr="001557CF" w:rsidRDefault="001557CF" w:rsidP="001557CF"/>
    <w:p w:rsidR="001557CF" w:rsidRPr="001557CF" w:rsidRDefault="001557CF" w:rsidP="001557CF">
      <w:pPr>
        <w:tabs>
          <w:tab w:val="left" w:pos="1271"/>
        </w:tabs>
      </w:pPr>
      <w:r>
        <w:t xml:space="preserve">Después de esto se pone el comando del check list en donde me va a desplegar la funciones que puedo utilizar de acuerdo a mi programa en este caso fue temp que fue como tenía el nombre del programa </w:t>
      </w:r>
    </w:p>
    <w:p w:rsidR="001557CF" w:rsidRPr="001557CF" w:rsidRDefault="001557CF" w:rsidP="001557CF"/>
    <w:p w:rsidR="001557CF" w:rsidRPr="001557CF" w:rsidRDefault="001557CF" w:rsidP="001557CF"/>
    <w:p w:rsidR="001557CF" w:rsidRPr="001557CF" w:rsidRDefault="001557CF" w:rsidP="001557CF"/>
    <w:p w:rsidR="001557CF" w:rsidRPr="001557CF" w:rsidRDefault="001557CF" w:rsidP="001557CF"/>
    <w:p w:rsidR="001557CF" w:rsidRPr="001557CF" w:rsidRDefault="001557CF" w:rsidP="001557CF"/>
    <w:p w:rsidR="001557CF" w:rsidRPr="001557CF" w:rsidRDefault="001557CF" w:rsidP="001557CF"/>
    <w:p w:rsidR="001557CF" w:rsidRPr="001557CF" w:rsidRDefault="001557CF" w:rsidP="001557CF"/>
    <w:p w:rsidR="001557CF" w:rsidRPr="001557CF" w:rsidRDefault="001557CF" w:rsidP="001557CF"/>
    <w:p w:rsidR="001557CF" w:rsidRPr="001557CF" w:rsidRDefault="001557CF" w:rsidP="001557CF"/>
    <w:p w:rsidR="001557CF" w:rsidRPr="001557CF" w:rsidRDefault="001557CF" w:rsidP="001557CF"/>
    <w:p w:rsidR="001557CF" w:rsidRPr="001557CF" w:rsidRDefault="001557CF" w:rsidP="001557CF"/>
    <w:p w:rsidR="001557CF" w:rsidRPr="001557CF" w:rsidRDefault="001557CF" w:rsidP="001557CF"/>
    <w:p w:rsidR="001557CF" w:rsidRPr="001557CF" w:rsidRDefault="001557CF" w:rsidP="001557CF"/>
    <w:p w:rsidR="001557CF" w:rsidRPr="001557CF" w:rsidRDefault="001557CF" w:rsidP="001557CF"/>
    <w:p w:rsidR="001557CF" w:rsidRPr="001557CF" w:rsidRDefault="001557CF" w:rsidP="001557CF"/>
    <w:p w:rsidR="001557CF" w:rsidRPr="001557CF" w:rsidRDefault="001557CF" w:rsidP="001557CF"/>
    <w:p w:rsidR="00216B70" w:rsidRPr="001557CF" w:rsidRDefault="00216B70" w:rsidP="001557CF"/>
    <w:p w:rsidR="00B30C45" w:rsidRDefault="00216B70">
      <w:pPr>
        <w:pStyle w:val="Standard"/>
      </w:pPr>
      <w:r>
        <w:rPr>
          <w:noProof/>
          <w:lang w:eastAsia="es-MX" w:bidi="ar-SA"/>
        </w:rPr>
        <w:drawing>
          <wp:anchor distT="0" distB="0" distL="114300" distR="114300" simplePos="0" relativeHeight="251659264" behindDoc="0" locked="0" layoutInCell="1" allowOverlap="1" wp14:anchorId="5AD6BC04" wp14:editId="7AF7C954">
            <wp:simplePos x="0" y="0"/>
            <wp:positionH relativeFrom="margin">
              <wp:align>right</wp:align>
            </wp:positionH>
            <wp:positionV relativeFrom="paragraph">
              <wp:posOffset>381329</wp:posOffset>
            </wp:positionV>
            <wp:extent cx="6332402" cy="3145682"/>
            <wp:effectExtent l="0" t="0" r="0" b="0"/>
            <wp:wrapSquare wrapText="bothSides"/>
            <wp:docPr id="2"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bright="-50000"/>
                      <a:alphaModFix/>
                    </a:blip>
                    <a:srcRect/>
                    <a:stretch>
                      <a:fillRect/>
                    </a:stretch>
                  </pic:blipFill>
                  <pic:spPr>
                    <a:xfrm>
                      <a:off x="0" y="0"/>
                      <a:ext cx="6332402" cy="3145682"/>
                    </a:xfrm>
                    <a:prstGeom prst="rect">
                      <a:avLst/>
                    </a:prstGeom>
                    <a:noFill/>
                    <a:ln>
                      <a:noFill/>
                      <a:prstDash/>
                    </a:ln>
                  </pic:spPr>
                </pic:pic>
              </a:graphicData>
            </a:graphic>
          </wp:anchor>
        </w:drawing>
      </w:r>
      <w:r>
        <w:rPr>
          <w:noProof/>
          <w:lang w:eastAsia="es-MX" w:bidi="ar-SA"/>
        </w:rPr>
        <w:drawing>
          <wp:anchor distT="0" distB="0" distL="114300" distR="114300" simplePos="0" relativeHeight="2" behindDoc="0" locked="0" layoutInCell="1" allowOverlap="1" wp14:anchorId="0EF3A097" wp14:editId="33648B1C">
            <wp:simplePos x="0" y="0"/>
            <wp:positionH relativeFrom="margin">
              <wp:align>right</wp:align>
            </wp:positionH>
            <wp:positionV relativeFrom="paragraph">
              <wp:posOffset>4744808</wp:posOffset>
            </wp:positionV>
            <wp:extent cx="6332220" cy="3145151"/>
            <wp:effectExtent l="0" t="0" r="0" b="0"/>
            <wp:wrapTopAndBottom/>
            <wp:docPr id="3"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bright="-50000"/>
                      <a:alphaModFix/>
                    </a:blip>
                    <a:srcRect/>
                    <a:stretch>
                      <a:fillRect/>
                    </a:stretch>
                  </pic:blipFill>
                  <pic:spPr>
                    <a:xfrm>
                      <a:off x="0" y="0"/>
                      <a:ext cx="6332220" cy="3145151"/>
                    </a:xfrm>
                    <a:prstGeom prst="rect">
                      <a:avLst/>
                    </a:prstGeom>
                    <a:noFill/>
                    <a:ln>
                      <a:noFill/>
                      <a:prstDash/>
                    </a:ln>
                  </pic:spPr>
                </pic:pic>
              </a:graphicData>
            </a:graphic>
          </wp:anchor>
        </w:drawing>
      </w:r>
      <w:r w:rsidR="001557CF">
        <w:t xml:space="preserve">En la siguiente imagen se muestra el programa que se compilo al arduino esto para lograr tener lectura del </w:t>
      </w:r>
      <w:r w:rsidR="00B30C45">
        <w:t>sensor, se declaran dos variables una de entrada y otra para almacenar la variable leída.</w:t>
      </w:r>
    </w:p>
    <w:p w:rsidR="00B30C45" w:rsidRDefault="00B30C45">
      <w:pPr>
        <w:pStyle w:val="Standard"/>
      </w:pPr>
      <w:r>
        <w:t xml:space="preserve"> </w:t>
      </w:r>
    </w:p>
    <w:p w:rsidR="00B30C45" w:rsidRPr="00B30C45" w:rsidRDefault="00B30C45" w:rsidP="00B30C45"/>
    <w:p w:rsidR="00B30C45" w:rsidRPr="00B30C45" w:rsidRDefault="00B30C45" w:rsidP="00B30C45"/>
    <w:p w:rsidR="00B30C45" w:rsidRPr="00B30C45" w:rsidRDefault="00B30C45" w:rsidP="00B30C45"/>
    <w:p w:rsidR="00B30C45" w:rsidRPr="00B30C45" w:rsidRDefault="00B30C45" w:rsidP="00B30C45"/>
    <w:p w:rsidR="00B30C45" w:rsidRPr="00B30C45" w:rsidRDefault="00B30C45" w:rsidP="00B30C45"/>
    <w:p w:rsidR="00B30C45" w:rsidRPr="00B30C45" w:rsidRDefault="00B30C45" w:rsidP="00B30C45"/>
    <w:p w:rsidR="00B30C45" w:rsidRPr="00B30C45" w:rsidRDefault="00B30C45" w:rsidP="00B30C45"/>
    <w:p w:rsidR="00B30C45" w:rsidRDefault="00B30C45" w:rsidP="00B30C45">
      <w:pPr>
        <w:jc w:val="center"/>
      </w:pPr>
    </w:p>
    <w:p w:rsidR="00B30C45" w:rsidRDefault="00F8336F" w:rsidP="00B30C45">
      <w:pPr>
        <w:jc w:val="center"/>
      </w:pPr>
      <w:r>
        <w:t>CONCLUSION</w:t>
      </w:r>
    </w:p>
    <w:p w:rsidR="00F8336F" w:rsidRDefault="00F8336F" w:rsidP="00F8336F">
      <w:r>
        <w:t>En esta tarea lo más complicado que se me hizo fue poder hacer la comunicación con ros y la tarjeta en este caso arduino y cypres, las dos tarjetas fue muy complicado realizar la comunicación ya que yo estoy trabajando con máquina virtual y mi computadora por ello no tiene tanta capacidad para poder correr la máquina virtual y en ocasiones se volvía lenta la simulación por ello me costaba más problema darme cuenta de los errores de instalación, ya que al momento de instalar ros y todos los paquetes correspondientes se tienen que instalar sin ningún problema porque si no el programa que quiero correr no va a poder ni siquiera arrancar, tuve que instalar roscore varias veces porque el comando que usaba estaba erróneo por eso no me dejaba correr el programa.</w:t>
      </w:r>
    </w:p>
    <w:p w:rsidR="00F8336F" w:rsidRPr="00B30C45" w:rsidRDefault="00F8336F" w:rsidP="00F8336F">
      <w:r>
        <w:t>El programa en cypres me costó trabajo realizarlo ya que tenía mucho tiempo que no utilizaba esa aplicación pero se logró</w:t>
      </w:r>
      <w:bookmarkStart w:id="0" w:name="_GoBack"/>
      <w:bookmarkEnd w:id="0"/>
      <w:r>
        <w:t xml:space="preserve"> y pude realizar la tarea.</w:t>
      </w:r>
    </w:p>
    <w:p w:rsidR="00B30C45" w:rsidRPr="00B30C45" w:rsidRDefault="00B30C45" w:rsidP="00B30C45"/>
    <w:p w:rsidR="00B30C45" w:rsidRPr="00B30C45" w:rsidRDefault="00B30C45" w:rsidP="00B30C45"/>
    <w:p w:rsidR="00B30C45" w:rsidRPr="00B30C45" w:rsidRDefault="00B30C45" w:rsidP="00B30C45"/>
    <w:p w:rsidR="00B30C45" w:rsidRPr="00B30C45" w:rsidRDefault="00B30C45" w:rsidP="00B30C45"/>
    <w:p w:rsidR="00B30C45" w:rsidRPr="00B30C45" w:rsidRDefault="00B30C45" w:rsidP="00B30C45"/>
    <w:p w:rsidR="00B30C45" w:rsidRPr="00B30C45" w:rsidRDefault="00B30C45" w:rsidP="00B30C45"/>
    <w:p w:rsidR="00B30C45" w:rsidRPr="00B30C45" w:rsidRDefault="00B30C45" w:rsidP="00B30C45"/>
    <w:p w:rsidR="00B30C45" w:rsidRPr="00B30C45" w:rsidRDefault="00B30C45" w:rsidP="00B30C45"/>
    <w:p w:rsidR="00B30C45" w:rsidRPr="00B30C45" w:rsidRDefault="00B30C45" w:rsidP="00B30C45"/>
    <w:p w:rsidR="00B30C45" w:rsidRPr="00B30C45" w:rsidRDefault="00B30C45" w:rsidP="00B30C45"/>
    <w:p w:rsidR="00B30C45" w:rsidRPr="00B30C45" w:rsidRDefault="00B30C45" w:rsidP="00B30C45"/>
    <w:p w:rsidR="00B30C45" w:rsidRPr="00B30C45" w:rsidRDefault="00B30C45" w:rsidP="00B30C45"/>
    <w:p w:rsidR="00B30C45" w:rsidRPr="00B30C45" w:rsidRDefault="00B30C45" w:rsidP="00B30C45"/>
    <w:p w:rsidR="00B30C45" w:rsidRPr="00B30C45" w:rsidRDefault="00B30C45" w:rsidP="00B30C45"/>
    <w:p w:rsidR="00B30C45" w:rsidRPr="00B30C45" w:rsidRDefault="00B30C45" w:rsidP="00B30C45"/>
    <w:p w:rsidR="00B30C45" w:rsidRPr="00B30C45" w:rsidRDefault="00B30C45" w:rsidP="00B30C45"/>
    <w:p w:rsidR="00B338D1" w:rsidRPr="00B30C45" w:rsidRDefault="00B338D1" w:rsidP="00B30C45"/>
    <w:sectPr w:rsidR="00B338D1" w:rsidRPr="00B30C4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3F4" w:rsidRDefault="00FE23F4">
      <w:r>
        <w:separator/>
      </w:r>
    </w:p>
  </w:endnote>
  <w:endnote w:type="continuationSeparator" w:id="0">
    <w:p w:rsidR="00FE23F4" w:rsidRDefault="00FE2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3F4" w:rsidRDefault="00FE23F4">
      <w:r>
        <w:rPr>
          <w:color w:val="000000"/>
        </w:rPr>
        <w:separator/>
      </w:r>
    </w:p>
  </w:footnote>
  <w:footnote w:type="continuationSeparator" w:id="0">
    <w:p w:rsidR="00FE23F4" w:rsidRDefault="00FE23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B338D1"/>
    <w:rsid w:val="001557CF"/>
    <w:rsid w:val="00216B70"/>
    <w:rsid w:val="00B30C45"/>
    <w:rsid w:val="00B338D1"/>
    <w:rsid w:val="00BF2AA4"/>
    <w:rsid w:val="00F8336F"/>
    <w:rsid w:val="00FE23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C7D155C4-F546-4E99-ACD9-4FBE6FDD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Normal"/>
    <w:uiPriority w:val="99"/>
    <w:semiHidden/>
    <w:unhideWhenUsed/>
    <w:rsid w:val="00F8336F"/>
    <w:pPr>
      <w:suppressAutoHyphens w:val="0"/>
      <w:autoSpaceDN/>
      <w:spacing w:before="100" w:beforeAutospacing="1" w:after="100" w:afterAutospacing="1"/>
      <w:textAlignment w:val="auto"/>
    </w:pPr>
    <w:rPr>
      <w:rFonts w:ascii="Times New Roman" w:eastAsia="Times New Roman" w:hAnsi="Times New Roman" w:cs="Times New Roman"/>
      <w:kern w:val="0"/>
      <w:lang w:eastAsia="es-MX" w:bidi="ar-SA"/>
    </w:rPr>
  </w:style>
  <w:style w:type="character" w:styleId="Hipervnculo">
    <w:name w:val="Hyperlink"/>
    <w:basedOn w:val="Fuentedeprrafopredeter"/>
    <w:uiPriority w:val="99"/>
    <w:semiHidden/>
    <w:unhideWhenUsed/>
    <w:rsid w:val="00F833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39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ramework" TargetMode="External"/><Relationship Id="rId13" Type="http://schemas.openxmlformats.org/officeDocument/2006/relationships/hyperlink" Target="https://es.wikipedia.org/wiki/Inteligencia_Artificial" TargetMode="External"/><Relationship Id="rId18" Type="http://schemas.openxmlformats.org/officeDocument/2006/relationships/hyperlink" Target="https://es.wikipedia.org/wiki/Unix-like" TargetMode="External"/><Relationship Id="rId26" Type="http://schemas.openxmlformats.org/officeDocument/2006/relationships/hyperlink" Target="https://es.wikipedia.org/wiki/Software_libre" TargetMode="External"/><Relationship Id="rId3" Type="http://schemas.openxmlformats.org/officeDocument/2006/relationships/webSettings" Target="webSettings.xml"/><Relationship Id="rId21" Type="http://schemas.openxmlformats.org/officeDocument/2006/relationships/hyperlink" Target="https://es.wikipedia.org/wiki/Mac_OS_X" TargetMode="External"/><Relationship Id="rId7" Type="http://schemas.openxmlformats.org/officeDocument/2006/relationships/image" Target="media/image2.png"/><Relationship Id="rId12" Type="http://schemas.openxmlformats.org/officeDocument/2006/relationships/hyperlink" Target="https://es.wikipedia.org/w/index.php?title=Laboratorio_de_Inteligencia_Artificial_de_Stanford&amp;action=edit&amp;redlink=1" TargetMode="External"/><Relationship Id="rId17" Type="http://schemas.openxmlformats.org/officeDocument/2006/relationships/hyperlink" Target="https://es.wikipedia.org/wiki/Teor%C3%ADa_de_grafos" TargetMode="External"/><Relationship Id="rId25" Type="http://schemas.openxmlformats.org/officeDocument/2006/relationships/hyperlink" Target="https://es.wikipedia.org/wiki/Microsoft_Windows" TargetMode="External"/><Relationship Id="rId2" Type="http://schemas.openxmlformats.org/officeDocument/2006/relationships/settings" Target="settings.xml"/><Relationship Id="rId16" Type="http://schemas.openxmlformats.org/officeDocument/2006/relationships/hyperlink" Target="https://es.wikipedia.org/wiki/Willow_garage" TargetMode="External"/><Relationship Id="rId20" Type="http://schemas.openxmlformats.org/officeDocument/2006/relationships/hyperlink" Target="https://es.wikipedia.org/wiki/Fedora_(distribuci%C3%B3n_Linux)" TargetMode="External"/><Relationship Id="rId29" Type="http://schemas.openxmlformats.org/officeDocument/2006/relationships/image" Target="media/image4.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es.wikipedia.org/wiki/Cluster_(inform%C3%A1tica)" TargetMode="External"/><Relationship Id="rId24" Type="http://schemas.openxmlformats.org/officeDocument/2006/relationships/hyperlink" Target="https://es.wikipedia.org/wiki/Debian"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es.wikipedia.org/wiki/Sistema_Operativo_Rob%C3%B3tico" TargetMode="External"/><Relationship Id="rId23" Type="http://schemas.openxmlformats.org/officeDocument/2006/relationships/hyperlink" Target="https://es.wikipedia.org/wiki/OpenSUSE" TargetMode="External"/><Relationship Id="rId28" Type="http://schemas.openxmlformats.org/officeDocument/2006/relationships/image" Target="media/image3.png"/><Relationship Id="rId10" Type="http://schemas.openxmlformats.org/officeDocument/2006/relationships/hyperlink" Target="https://es.wikipedia.org/wiki/Sistema_operativo" TargetMode="External"/><Relationship Id="rId19" Type="http://schemas.openxmlformats.org/officeDocument/2006/relationships/hyperlink" Target="https://es.wikipedia.org/wiki/Ubuntu"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s.wikipedia.org/wiki/Robot" TargetMode="External"/><Relationship Id="rId14" Type="http://schemas.openxmlformats.org/officeDocument/2006/relationships/hyperlink" Target="http://stair.stanford.edu/" TargetMode="External"/><Relationship Id="rId22" Type="http://schemas.openxmlformats.org/officeDocument/2006/relationships/hyperlink" Target="https://es.wikipedia.org/wiki/Gentoo" TargetMode="External"/><Relationship Id="rId27" Type="http://schemas.openxmlformats.org/officeDocument/2006/relationships/hyperlink" Target="https://es.wikipedia.org/wiki/Licencia_BSD" TargetMode="External"/><Relationship Id="rId30"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889</Words>
  <Characters>4891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candelario</dc:creator>
  <cp:keywords/>
  <dc:description/>
  <cp:lastModifiedBy>april candelario</cp:lastModifiedBy>
  <cp:revision>2</cp:revision>
  <dcterms:created xsi:type="dcterms:W3CDTF">2019-08-06T16:06:00Z</dcterms:created>
  <dcterms:modified xsi:type="dcterms:W3CDTF">2019-08-06T16:06:00Z</dcterms:modified>
</cp:coreProperties>
</file>